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F8" w:rsidRDefault="00D77CA3" w:rsidP="00F86E26">
      <w:pPr>
        <w:pStyle w:val="Heading1"/>
      </w:pPr>
      <w:r w:rsidRPr="00D77CA3">
        <w:t>Projektmøde</w:t>
      </w:r>
      <w:r w:rsidR="00527FF8">
        <w:t xml:space="preserve"> &lt;x&gt;</w:t>
      </w:r>
    </w:p>
    <w:p w:rsidR="00527FF8" w:rsidRDefault="00527FF8" w:rsidP="00527FF8">
      <w:pPr>
        <w:spacing w:after="120" w:line="240" w:lineRule="auto"/>
      </w:pPr>
      <w:r>
        <w:t>Dato:</w:t>
      </w:r>
    </w:p>
    <w:p w:rsidR="00527FF8" w:rsidRDefault="00527FF8" w:rsidP="00527FF8">
      <w:pPr>
        <w:spacing w:after="120" w:line="240" w:lineRule="auto"/>
      </w:pPr>
      <w:r>
        <w:t>Tid:</w:t>
      </w:r>
    </w:p>
    <w:p w:rsidR="00527FF8" w:rsidRPr="00527FF8" w:rsidRDefault="00527FF8" w:rsidP="00527FF8">
      <w:pPr>
        <w:spacing w:after="120" w:line="240" w:lineRule="auto"/>
      </w:pPr>
      <w:r>
        <w:t>Sted:</w:t>
      </w:r>
    </w:p>
    <w:p w:rsidR="00D77CA3" w:rsidRDefault="00D77CA3" w:rsidP="00527FF8">
      <w:pPr>
        <w:spacing w:after="120" w:line="240" w:lineRule="auto"/>
      </w:pPr>
      <w:r w:rsidRPr="00D77CA3">
        <w:t>Deltagere:</w:t>
      </w:r>
    </w:p>
    <w:p w:rsidR="00D77CA3" w:rsidRPr="00D77CA3" w:rsidRDefault="00527FF8" w:rsidP="00527FF8">
      <w:pPr>
        <w:spacing w:after="120" w:line="240" w:lineRule="auto"/>
      </w:pPr>
      <w:r>
        <w:t>Udeblevet:</w:t>
      </w:r>
    </w:p>
    <w:p w:rsidR="00D77CA3" w:rsidRDefault="00D77CA3" w:rsidP="00527FF8">
      <w:pPr>
        <w:pStyle w:val="Heading1"/>
      </w:pPr>
      <w:r w:rsidRPr="00527FF8">
        <w:t>Agenda:</w:t>
      </w:r>
    </w:p>
    <w:p w:rsidR="00527FF8" w:rsidRDefault="00527FF8" w:rsidP="00527FF8">
      <w:pPr>
        <w:pStyle w:val="Heading3"/>
        <w:numPr>
          <w:ilvl w:val="1"/>
          <w:numId w:val="34"/>
        </w:numPr>
      </w:pPr>
      <w:r w:rsidRPr="00D77CA3">
        <w:t>M</w:t>
      </w:r>
      <w:r>
        <w:t>ødeleder</w:t>
      </w:r>
    </w:p>
    <w:p w:rsidR="00527FF8" w:rsidRPr="00527FF8" w:rsidRDefault="00527FF8" w:rsidP="00527FF8">
      <w:pPr>
        <w:pStyle w:val="Heading3"/>
        <w:numPr>
          <w:ilvl w:val="1"/>
          <w:numId w:val="34"/>
        </w:numPr>
      </w:pPr>
      <w:r w:rsidRPr="00527FF8">
        <w:t>Referent</w:t>
      </w:r>
    </w:p>
    <w:p w:rsidR="00527FF8" w:rsidRPr="00527FF8" w:rsidRDefault="00527FF8" w:rsidP="00527FF8">
      <w:pPr>
        <w:pStyle w:val="Heading3"/>
        <w:numPr>
          <w:ilvl w:val="1"/>
          <w:numId w:val="34"/>
        </w:numPr>
      </w:pPr>
      <w:r w:rsidRPr="00527FF8">
        <w:t>Godkendelse af sidste referat</w:t>
      </w:r>
    </w:p>
    <w:p w:rsidR="00527FF8" w:rsidRPr="00527FF8" w:rsidRDefault="00527FF8" w:rsidP="00527FF8">
      <w:pPr>
        <w:pStyle w:val="Heading3"/>
        <w:numPr>
          <w:ilvl w:val="1"/>
          <w:numId w:val="34"/>
        </w:numPr>
      </w:pPr>
      <w:r w:rsidRPr="00527FF8">
        <w:t>Opfølgning på aktionspunkter</w:t>
      </w:r>
    </w:p>
    <w:p w:rsidR="00527FF8" w:rsidRPr="00527FF8" w:rsidRDefault="00D6144C" w:rsidP="00527FF8">
      <w:pPr>
        <w:pStyle w:val="Heading3"/>
        <w:numPr>
          <w:ilvl w:val="1"/>
          <w:numId w:val="34"/>
        </w:numPr>
      </w:pPr>
      <w:r>
        <w:t>Status</w:t>
      </w:r>
      <w:r w:rsidR="00527FF8" w:rsidRPr="00527FF8">
        <w:t xml:space="preserve"> fra </w:t>
      </w:r>
      <w:r>
        <w:t>undergrupper</w:t>
      </w:r>
    </w:p>
    <w:p w:rsidR="00527FF8" w:rsidRPr="00527FF8" w:rsidRDefault="00527FF8" w:rsidP="00527FF8">
      <w:pPr>
        <w:pStyle w:val="Heading3"/>
        <w:numPr>
          <w:ilvl w:val="1"/>
          <w:numId w:val="34"/>
        </w:numPr>
      </w:pPr>
      <w:r w:rsidRPr="00527FF8">
        <w:t>Tidsplan</w:t>
      </w:r>
    </w:p>
    <w:p w:rsidR="00527FF8" w:rsidRPr="00527FF8" w:rsidRDefault="00527FF8" w:rsidP="00527FF8">
      <w:pPr>
        <w:pStyle w:val="Heading3"/>
        <w:numPr>
          <w:ilvl w:val="1"/>
          <w:numId w:val="34"/>
        </w:numPr>
      </w:pPr>
      <w:r w:rsidRPr="00527FF8">
        <w:t>Nye aktionspunkter til næste møde</w:t>
      </w:r>
    </w:p>
    <w:p w:rsidR="003170F6" w:rsidRPr="003170F6" w:rsidRDefault="00527FF8" w:rsidP="00D6144C">
      <w:pPr>
        <w:pStyle w:val="Heading3"/>
        <w:numPr>
          <w:ilvl w:val="1"/>
          <w:numId w:val="34"/>
        </w:numPr>
      </w:pPr>
      <w:r w:rsidRPr="00527FF8">
        <w:t>Tidspunkt for næste møde</w:t>
      </w:r>
      <w:bookmarkStart w:id="0" w:name="_GoBack"/>
      <w:bookmarkEnd w:id="0"/>
    </w:p>
    <w:p w:rsidR="00527FF8" w:rsidRPr="00527FF8" w:rsidRDefault="00527FF8" w:rsidP="00527FF8">
      <w:pPr>
        <w:pStyle w:val="Heading3"/>
        <w:numPr>
          <w:ilvl w:val="1"/>
          <w:numId w:val="34"/>
        </w:numPr>
      </w:pPr>
      <w:r>
        <w:t>Evt</w:t>
      </w:r>
      <w:r w:rsidRPr="00527FF8">
        <w:t>.</w:t>
      </w:r>
    </w:p>
    <w:p w:rsidR="00527FF8" w:rsidRDefault="00527FF8" w:rsidP="00527FF8"/>
    <w:sectPr w:rsidR="00527FF8" w:rsidSect="002E37B4">
      <w:headerReference w:type="default" r:id="rId9"/>
      <w:pgSz w:w="11906" w:h="16838"/>
      <w:pgMar w:top="1101" w:right="1134" w:bottom="1701" w:left="1134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BEE" w:rsidRDefault="00B92BEE" w:rsidP="00FB5F11">
      <w:pPr>
        <w:spacing w:after="0" w:line="240" w:lineRule="auto"/>
      </w:pPr>
      <w:r>
        <w:separator/>
      </w:r>
    </w:p>
  </w:endnote>
  <w:endnote w:type="continuationSeparator" w:id="0">
    <w:p w:rsidR="00B92BEE" w:rsidRDefault="00B92BEE" w:rsidP="00F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BEE" w:rsidRDefault="00B92BEE" w:rsidP="00FB5F11">
      <w:pPr>
        <w:spacing w:after="0" w:line="240" w:lineRule="auto"/>
      </w:pPr>
      <w:r>
        <w:separator/>
      </w:r>
    </w:p>
  </w:footnote>
  <w:footnote w:type="continuationSeparator" w:id="0">
    <w:p w:rsidR="00B92BEE" w:rsidRDefault="00B92BEE" w:rsidP="00F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06" w:rsidRPr="00F86E26" w:rsidRDefault="002E37B4" w:rsidP="00FF6D06">
    <w:pPr>
      <w:pStyle w:val="Heading1"/>
      <w:tabs>
        <w:tab w:val="right" w:pos="9639"/>
      </w:tabs>
      <w:spacing w:after="240"/>
      <w:rPr>
        <w:color w:val="0000FF" w:themeColor="hyperlink"/>
        <w:sz w:val="20"/>
        <w:szCs w:val="20"/>
        <w:u w:val="single"/>
        <w:lang w:val="en-US"/>
      </w:rPr>
    </w:pPr>
    <w:r w:rsidRPr="00F86E26">
      <w:rPr>
        <w:lang w:val="en-US"/>
      </w:rPr>
      <w:tab/>
    </w:r>
    <w:r w:rsidR="00B61DCA" w:rsidRPr="00B61DCA">
      <w:rPr>
        <w:lang w:val="en-US"/>
      </w:rPr>
      <w:t>Aarhus U</w:t>
    </w:r>
    <w:r w:rsidR="00B61DCA">
      <w:rPr>
        <w:lang w:val="en-US"/>
      </w:rPr>
      <w:t>niversity School</w:t>
    </w:r>
    <w:r w:rsidR="00B61DCA" w:rsidRPr="00F86E26">
      <w:rPr>
        <w:lang w:val="en-US"/>
      </w:rPr>
      <w:t xml:space="preserve"> of Engineering</w:t>
    </w:r>
    <w:r w:rsidR="00C123E4" w:rsidRPr="00F86E26">
      <w:rPr>
        <w:lang w:val="en-US"/>
      </w:rPr>
      <w:br/>
    </w:r>
    <w:r w:rsidR="00C123E4" w:rsidRPr="00F86E26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0"/>
    <w:name w:val="AutoList24"/>
    <w:lvl w:ilvl="0">
      <w:start w:val="1"/>
      <w:numFmt w:val="decimal"/>
      <w:lvlText w:val="%1.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0176276E"/>
    <w:multiLevelType w:val="hybridMultilevel"/>
    <w:tmpl w:val="64662F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2FBF"/>
    <w:multiLevelType w:val="hybridMultilevel"/>
    <w:tmpl w:val="6D6E8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7E9D"/>
    <w:multiLevelType w:val="multilevel"/>
    <w:tmpl w:val="F1F62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9007F7D"/>
    <w:multiLevelType w:val="multilevel"/>
    <w:tmpl w:val="7F3A5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B078DF"/>
    <w:multiLevelType w:val="hybridMultilevel"/>
    <w:tmpl w:val="8110BB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0660"/>
    <w:multiLevelType w:val="hybridMultilevel"/>
    <w:tmpl w:val="60308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B7D55"/>
    <w:multiLevelType w:val="hybridMultilevel"/>
    <w:tmpl w:val="109C6F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6706F"/>
    <w:multiLevelType w:val="hybridMultilevel"/>
    <w:tmpl w:val="883016FC"/>
    <w:lvl w:ilvl="0" w:tplc="474A4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924B9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CF6351E"/>
    <w:multiLevelType w:val="multilevel"/>
    <w:tmpl w:val="E2649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E2E0FA9"/>
    <w:multiLevelType w:val="hybridMultilevel"/>
    <w:tmpl w:val="FA44A9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9E1FF3"/>
    <w:multiLevelType w:val="multilevel"/>
    <w:tmpl w:val="ABF67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2125644"/>
    <w:multiLevelType w:val="hybridMultilevel"/>
    <w:tmpl w:val="82AA3B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24F03"/>
    <w:multiLevelType w:val="hybridMultilevel"/>
    <w:tmpl w:val="E856EA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87B9F"/>
    <w:multiLevelType w:val="multilevel"/>
    <w:tmpl w:val="F1F62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DE7805"/>
    <w:multiLevelType w:val="hybridMultilevel"/>
    <w:tmpl w:val="62DE62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3B3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741B9A"/>
    <w:multiLevelType w:val="hybridMultilevel"/>
    <w:tmpl w:val="43DCC6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240C7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1ED7532"/>
    <w:multiLevelType w:val="hybridMultilevel"/>
    <w:tmpl w:val="960CBA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6B2948"/>
    <w:multiLevelType w:val="hybridMultilevel"/>
    <w:tmpl w:val="97E8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11712"/>
    <w:multiLevelType w:val="hybridMultilevel"/>
    <w:tmpl w:val="F0F6C98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ED0007"/>
    <w:multiLevelType w:val="hybridMultilevel"/>
    <w:tmpl w:val="50D6B9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EB1FD7"/>
    <w:multiLevelType w:val="hybridMultilevel"/>
    <w:tmpl w:val="4712D5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F675D"/>
    <w:multiLevelType w:val="hybridMultilevel"/>
    <w:tmpl w:val="DF66044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0236EB"/>
    <w:multiLevelType w:val="hybridMultilevel"/>
    <w:tmpl w:val="12DC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A055A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A10513D"/>
    <w:multiLevelType w:val="hybridMultilevel"/>
    <w:tmpl w:val="0712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81591F"/>
    <w:multiLevelType w:val="hybridMultilevel"/>
    <w:tmpl w:val="974E2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8E4F7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6A394A66"/>
    <w:multiLevelType w:val="hybridMultilevel"/>
    <w:tmpl w:val="BFB64EA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725BB2"/>
    <w:multiLevelType w:val="hybridMultilevel"/>
    <w:tmpl w:val="1F2E6C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41AD8"/>
    <w:multiLevelType w:val="hybridMultilevel"/>
    <w:tmpl w:val="2D9C1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77017A"/>
    <w:multiLevelType w:val="hybridMultilevel"/>
    <w:tmpl w:val="AE3A9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5"/>
  </w:num>
  <w:num w:numId="4">
    <w:abstractNumId w:val="26"/>
  </w:num>
  <w:num w:numId="5">
    <w:abstractNumId w:val="28"/>
  </w:num>
  <w:num w:numId="6">
    <w:abstractNumId w:val="29"/>
  </w:num>
  <w:num w:numId="7">
    <w:abstractNumId w:val="6"/>
  </w:num>
  <w:num w:numId="8">
    <w:abstractNumId w:val="20"/>
  </w:num>
  <w:num w:numId="9">
    <w:abstractNumId w:val="18"/>
  </w:num>
  <w:num w:numId="10">
    <w:abstractNumId w:val="23"/>
  </w:num>
  <w:num w:numId="11">
    <w:abstractNumId w:val="32"/>
  </w:num>
  <w:num w:numId="12">
    <w:abstractNumId w:val="14"/>
  </w:num>
  <w:num w:numId="13">
    <w:abstractNumId w:val="24"/>
  </w:num>
  <w:num w:numId="14">
    <w:abstractNumId w:val="2"/>
  </w:num>
  <w:num w:numId="15">
    <w:abstractNumId w:val="1"/>
  </w:num>
  <w:num w:numId="16">
    <w:abstractNumId w:val="13"/>
  </w:num>
  <w:num w:numId="17">
    <w:abstractNumId w:val="33"/>
  </w:num>
  <w:num w:numId="18">
    <w:abstractNumId w:val="8"/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·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0">
    <w:abstractNumId w:val="25"/>
  </w:num>
  <w:num w:numId="21">
    <w:abstractNumId w:val="31"/>
  </w:num>
  <w:num w:numId="22">
    <w:abstractNumId w:val="16"/>
  </w:num>
  <w:num w:numId="23">
    <w:abstractNumId w:val="11"/>
  </w:num>
  <w:num w:numId="24">
    <w:abstractNumId w:val="7"/>
  </w:num>
  <w:num w:numId="25">
    <w:abstractNumId w:val="9"/>
  </w:num>
  <w:num w:numId="26">
    <w:abstractNumId w:val="19"/>
  </w:num>
  <w:num w:numId="27">
    <w:abstractNumId w:val="4"/>
  </w:num>
  <w:num w:numId="28">
    <w:abstractNumId w:val="30"/>
  </w:num>
  <w:num w:numId="29">
    <w:abstractNumId w:val="27"/>
  </w:num>
  <w:num w:numId="30">
    <w:abstractNumId w:val="12"/>
  </w:num>
  <w:num w:numId="31">
    <w:abstractNumId w:val="3"/>
  </w:num>
  <w:num w:numId="32">
    <w:abstractNumId w:val="15"/>
  </w:num>
  <w:num w:numId="33">
    <w:abstractNumId w:val="17"/>
  </w:num>
  <w:num w:numId="34">
    <w:abstractNumId w:val="1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CA"/>
    <w:rsid w:val="00000D48"/>
    <w:rsid w:val="0000267F"/>
    <w:rsid w:val="00046B49"/>
    <w:rsid w:val="000816B4"/>
    <w:rsid w:val="000A435F"/>
    <w:rsid w:val="000A75D5"/>
    <w:rsid w:val="000B5EEA"/>
    <w:rsid w:val="000E231A"/>
    <w:rsid w:val="000E72EC"/>
    <w:rsid w:val="000F3B70"/>
    <w:rsid w:val="00100697"/>
    <w:rsid w:val="00117014"/>
    <w:rsid w:val="0011730F"/>
    <w:rsid w:val="00117F45"/>
    <w:rsid w:val="001E0713"/>
    <w:rsid w:val="0024263A"/>
    <w:rsid w:val="002466B5"/>
    <w:rsid w:val="0025469B"/>
    <w:rsid w:val="00257CD6"/>
    <w:rsid w:val="00280850"/>
    <w:rsid w:val="00282EB7"/>
    <w:rsid w:val="002B288F"/>
    <w:rsid w:val="002E37B4"/>
    <w:rsid w:val="002F1615"/>
    <w:rsid w:val="00303E75"/>
    <w:rsid w:val="003169FD"/>
    <w:rsid w:val="003170F6"/>
    <w:rsid w:val="00332E7E"/>
    <w:rsid w:val="003415B9"/>
    <w:rsid w:val="00341964"/>
    <w:rsid w:val="00343CD9"/>
    <w:rsid w:val="0038348D"/>
    <w:rsid w:val="003859CE"/>
    <w:rsid w:val="003924A3"/>
    <w:rsid w:val="003C4D92"/>
    <w:rsid w:val="003C7BFD"/>
    <w:rsid w:val="0040057E"/>
    <w:rsid w:val="004040DF"/>
    <w:rsid w:val="00410AF1"/>
    <w:rsid w:val="0045677A"/>
    <w:rsid w:val="0046067D"/>
    <w:rsid w:val="00467AAC"/>
    <w:rsid w:val="00473C22"/>
    <w:rsid w:val="00494995"/>
    <w:rsid w:val="004E0CEB"/>
    <w:rsid w:val="0051279C"/>
    <w:rsid w:val="00527FF8"/>
    <w:rsid w:val="00531B36"/>
    <w:rsid w:val="00555DFE"/>
    <w:rsid w:val="0057025B"/>
    <w:rsid w:val="00574E4A"/>
    <w:rsid w:val="005C1977"/>
    <w:rsid w:val="005D22C4"/>
    <w:rsid w:val="005D3020"/>
    <w:rsid w:val="005F1767"/>
    <w:rsid w:val="00605FCB"/>
    <w:rsid w:val="00613533"/>
    <w:rsid w:val="0065159A"/>
    <w:rsid w:val="00680BBC"/>
    <w:rsid w:val="0069702B"/>
    <w:rsid w:val="006A63CD"/>
    <w:rsid w:val="006A79D9"/>
    <w:rsid w:val="006E4BC5"/>
    <w:rsid w:val="00732CCD"/>
    <w:rsid w:val="00761370"/>
    <w:rsid w:val="00773C65"/>
    <w:rsid w:val="007904C3"/>
    <w:rsid w:val="00793537"/>
    <w:rsid w:val="007B76A6"/>
    <w:rsid w:val="007D4D78"/>
    <w:rsid w:val="007E38CB"/>
    <w:rsid w:val="007E5439"/>
    <w:rsid w:val="007F3E40"/>
    <w:rsid w:val="00801F2A"/>
    <w:rsid w:val="00811F47"/>
    <w:rsid w:val="00817202"/>
    <w:rsid w:val="00846D1C"/>
    <w:rsid w:val="00885F7A"/>
    <w:rsid w:val="00886D20"/>
    <w:rsid w:val="008A2C1D"/>
    <w:rsid w:val="008A4CAE"/>
    <w:rsid w:val="008A5708"/>
    <w:rsid w:val="008B0D7E"/>
    <w:rsid w:val="008C11B6"/>
    <w:rsid w:val="008E2521"/>
    <w:rsid w:val="00915204"/>
    <w:rsid w:val="00930714"/>
    <w:rsid w:val="00985A2E"/>
    <w:rsid w:val="00995DFD"/>
    <w:rsid w:val="009D7BD6"/>
    <w:rsid w:val="009E7CE9"/>
    <w:rsid w:val="009F7931"/>
    <w:rsid w:val="00A27CF7"/>
    <w:rsid w:val="00A43616"/>
    <w:rsid w:val="00A46582"/>
    <w:rsid w:val="00A74B52"/>
    <w:rsid w:val="00A80A84"/>
    <w:rsid w:val="00AC0382"/>
    <w:rsid w:val="00AE1209"/>
    <w:rsid w:val="00AF3E5E"/>
    <w:rsid w:val="00B02AD2"/>
    <w:rsid w:val="00B1161B"/>
    <w:rsid w:val="00B17B94"/>
    <w:rsid w:val="00B500E1"/>
    <w:rsid w:val="00B61DCA"/>
    <w:rsid w:val="00B631E2"/>
    <w:rsid w:val="00B86F51"/>
    <w:rsid w:val="00B92BEE"/>
    <w:rsid w:val="00BA4189"/>
    <w:rsid w:val="00BB53FE"/>
    <w:rsid w:val="00BC6E13"/>
    <w:rsid w:val="00BF7ED3"/>
    <w:rsid w:val="00C057E0"/>
    <w:rsid w:val="00C123E4"/>
    <w:rsid w:val="00C2113E"/>
    <w:rsid w:val="00C31086"/>
    <w:rsid w:val="00C3139A"/>
    <w:rsid w:val="00C76D54"/>
    <w:rsid w:val="00C92B94"/>
    <w:rsid w:val="00CA218B"/>
    <w:rsid w:val="00CA7DA0"/>
    <w:rsid w:val="00CB74FC"/>
    <w:rsid w:val="00CC51FA"/>
    <w:rsid w:val="00CD41A6"/>
    <w:rsid w:val="00CD6449"/>
    <w:rsid w:val="00CE5CCA"/>
    <w:rsid w:val="00D0411B"/>
    <w:rsid w:val="00D12B61"/>
    <w:rsid w:val="00D172C0"/>
    <w:rsid w:val="00D210B7"/>
    <w:rsid w:val="00D2510F"/>
    <w:rsid w:val="00D26C39"/>
    <w:rsid w:val="00D344AF"/>
    <w:rsid w:val="00D35582"/>
    <w:rsid w:val="00D550B5"/>
    <w:rsid w:val="00D57D60"/>
    <w:rsid w:val="00D6144C"/>
    <w:rsid w:val="00D625DA"/>
    <w:rsid w:val="00D76760"/>
    <w:rsid w:val="00D77CA3"/>
    <w:rsid w:val="00D87C3E"/>
    <w:rsid w:val="00D91FA5"/>
    <w:rsid w:val="00DA429C"/>
    <w:rsid w:val="00DE1A91"/>
    <w:rsid w:val="00DF1EFC"/>
    <w:rsid w:val="00E40DEB"/>
    <w:rsid w:val="00E71A1E"/>
    <w:rsid w:val="00EA00CE"/>
    <w:rsid w:val="00EA1726"/>
    <w:rsid w:val="00EA4B1E"/>
    <w:rsid w:val="00EA77C2"/>
    <w:rsid w:val="00F22665"/>
    <w:rsid w:val="00F47E44"/>
    <w:rsid w:val="00F729DD"/>
    <w:rsid w:val="00F803F8"/>
    <w:rsid w:val="00F814AF"/>
    <w:rsid w:val="00F86E26"/>
    <w:rsid w:val="00FB5F11"/>
    <w:rsid w:val="00FE7C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F11"/>
  </w:style>
  <w:style w:type="paragraph" w:styleId="Footer">
    <w:name w:val="footer"/>
    <w:basedOn w:val="Normal"/>
    <w:link w:val="Foot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F11"/>
  </w:style>
  <w:style w:type="paragraph" w:styleId="ListParagraph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54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7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F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1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F11"/>
  </w:style>
  <w:style w:type="paragraph" w:styleId="Footer">
    <w:name w:val="footer"/>
    <w:basedOn w:val="Normal"/>
    <w:link w:val="Foot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F11"/>
  </w:style>
  <w:style w:type="paragraph" w:styleId="ListParagraph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54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7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F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1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\AppData\Roaming\Microsoft\Templates\IHA%20no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1</b:Tag>
    <b:SourceType>Report</b:SourceType>
    <b:Guid>{701FF268-8AFF-47C4-A08F-7857700DE2FD}</b:Guid>
    <b:Title>[1]</b:Title>
    <b:RefOrder>1</b:RefOrder>
  </b:Source>
  <b:Source>
    <b:Tag>ADC</b:Tag>
    <b:SourceType>Report</b:SourceType>
    <b:Guid>{677B0F56-C827-41EF-BF4B-6C39E404C766}</b:Guid>
    <b:Title>ADC Architectures III: Sigma-Delta ADC Basics</b:Title>
    <b:RefOrder>2</b:RefOrder>
  </b:Source>
</b:Sources>
</file>

<file path=customXml/itemProps1.xml><?xml version="1.0" encoding="utf-8"?>
<ds:datastoreItem xmlns:ds="http://schemas.openxmlformats.org/officeDocument/2006/customXml" ds:itemID="{DFB13259-C509-41CB-9F73-9199C38E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IHA note1.dotx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Alrøe</dc:creator>
  <cp:lastModifiedBy>Michael Alrøe</cp:lastModifiedBy>
  <cp:revision>4</cp:revision>
  <cp:lastPrinted>2012-03-26T09:22:00Z</cp:lastPrinted>
  <dcterms:created xsi:type="dcterms:W3CDTF">2016-02-17T08:15:00Z</dcterms:created>
  <dcterms:modified xsi:type="dcterms:W3CDTF">2016-02-23T08:13:00Z</dcterms:modified>
</cp:coreProperties>
</file>